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01" w:rsidRDefault="00D26001">
      <w:pPr>
        <w:jc w:val="center"/>
      </w:pPr>
      <w:r>
        <w:t>МАОУ "Усть-Кубинский центр образования"</w:t>
      </w: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pStyle w:val="Title"/>
        <w:jc w:val="center"/>
        <w:rPr>
          <w:rFonts w:ascii="Times New Roman" w:hAnsi="Times New Roman"/>
        </w:rPr>
      </w:pPr>
    </w:p>
    <w:p w:rsidR="00D26001" w:rsidRDefault="00D26001">
      <w:pPr>
        <w:pStyle w:val="Title"/>
        <w:jc w:val="center"/>
        <w:rPr>
          <w:rFonts w:ascii="Times New Roman" w:hAnsi="Times New Roman"/>
        </w:rPr>
      </w:pPr>
    </w:p>
    <w:p w:rsidR="00D26001" w:rsidRDefault="00D26001">
      <w:pPr>
        <w:pStyle w:val="Title"/>
        <w:jc w:val="center"/>
        <w:rPr>
          <w:rFonts w:ascii="Times New Roman" w:hAnsi="Times New Roman"/>
        </w:rPr>
      </w:pPr>
    </w:p>
    <w:p w:rsidR="00D26001" w:rsidRDefault="00D26001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:rsidR="00D26001" w:rsidRDefault="00D26001">
      <w:pPr>
        <w:pStyle w:val="Title"/>
        <w:rPr>
          <w:rFonts w:ascii="Times New Roman" w:hAnsi="Times New Roman"/>
        </w:rPr>
      </w:pPr>
    </w:p>
    <w:p w:rsidR="00D26001" w:rsidRDefault="00D26001"/>
    <w:p w:rsidR="00D26001" w:rsidRDefault="00D26001"/>
    <w:p w:rsidR="00D26001" w:rsidRDefault="00D26001"/>
    <w:p w:rsidR="00D26001" w:rsidRDefault="00D26001"/>
    <w:p w:rsidR="00D26001" w:rsidRDefault="00D26001"/>
    <w:p w:rsidR="00D26001" w:rsidRDefault="00D26001"/>
    <w:p w:rsidR="00D26001" w:rsidRDefault="00D26001">
      <w:pPr>
        <w:jc w:val="right"/>
      </w:pPr>
      <w:r>
        <w:t xml:space="preserve">Ученик 10 класса: </w:t>
      </w:r>
    </w:p>
    <w:p w:rsidR="00D26001" w:rsidRDefault="00D26001">
      <w:pPr>
        <w:jc w:val="right"/>
      </w:pPr>
      <w:r>
        <w:t xml:space="preserve">Сакулин Иван Михайлович </w:t>
      </w:r>
    </w:p>
    <w:p w:rsidR="00D26001" w:rsidRDefault="00D26001">
      <w:pPr>
        <w:jc w:val="right"/>
      </w:pPr>
      <w:r>
        <w:t xml:space="preserve">Руководитель: </w:t>
      </w:r>
    </w:p>
    <w:p w:rsidR="00D26001" w:rsidRDefault="00D26001">
      <w:pPr>
        <w:jc w:val="right"/>
      </w:pPr>
      <w:r>
        <w:t>Андреев Николай Николаевич</w:t>
      </w:r>
    </w:p>
    <w:p w:rsidR="00D26001" w:rsidRDefault="00D26001"/>
    <w:p w:rsidR="00D26001" w:rsidRDefault="00D26001"/>
    <w:p w:rsidR="00D26001" w:rsidRDefault="00D26001"/>
    <w:p w:rsidR="00D26001" w:rsidRDefault="00D26001"/>
    <w:p w:rsidR="00D26001" w:rsidRDefault="00D26001"/>
    <w:p w:rsidR="00D26001" w:rsidRDefault="00D26001"/>
    <w:p w:rsidR="00D26001" w:rsidRDefault="00D26001">
      <w:pPr>
        <w:jc w:val="center"/>
      </w:pPr>
    </w:p>
    <w:p w:rsidR="00D26001" w:rsidRDefault="00D26001">
      <w:pPr>
        <w:jc w:val="center"/>
      </w:pPr>
    </w:p>
    <w:p w:rsidR="00D26001" w:rsidRDefault="00D26001">
      <w:pPr>
        <w:jc w:val="center"/>
      </w:pPr>
      <w:r>
        <w:t>с. Устье, 2023</w:t>
      </w:r>
      <w:r>
        <w:br w:type="page"/>
      </w:r>
    </w:p>
    <w:p w:rsidR="00D26001" w:rsidRDefault="00D26001">
      <w:pPr>
        <w:jc w:val="center"/>
        <w:rPr>
          <w:b/>
          <w:sz w:val="28"/>
        </w:rPr>
      </w:pPr>
      <w:r>
        <w:rPr>
          <w:b/>
          <w:sz w:val="28"/>
        </w:rPr>
        <w:t>Оглавление</w:t>
      </w:r>
    </w:p>
    <w:p w:rsidR="00D26001" w:rsidRDefault="00D26001">
      <w:pPr>
        <w:pStyle w:val="TOC1"/>
        <w:tabs>
          <w:tab w:val="right" w:leader="dot" w:pos="9350"/>
        </w:tabs>
      </w:pPr>
      <w:r>
        <w:fldChar w:fldCharType="begin"/>
      </w:r>
      <w:r>
        <w:instrText>TOC \h \z \u \o "1-2"</w:instrText>
      </w:r>
      <w:r>
        <w:fldChar w:fldCharType="separate"/>
      </w:r>
      <w:hyperlink w:anchor="__RefHeading___1" w:history="1">
        <w:r>
          <w:t>Вступление</w:t>
        </w:r>
        <w:r>
          <w:tab/>
        </w:r>
        <w:fldSimple w:instr="PAGEREF __RefHeading___1 \* MERGEFORMAT">
          <w:r>
            <w:rPr>
              <w:noProof/>
            </w:rPr>
            <w:t>3</w:t>
          </w:r>
        </w:fldSimple>
      </w:hyperlink>
    </w:p>
    <w:p w:rsidR="00D26001" w:rsidRDefault="00D26001">
      <w:pPr>
        <w:pStyle w:val="TOC1"/>
        <w:tabs>
          <w:tab w:val="right" w:leader="dot" w:pos="9350"/>
        </w:tabs>
      </w:pPr>
      <w:hyperlink w:anchor="__RefHeading___28" w:history="1">
        <w:r>
          <w:t>Теоретическая часть</w:t>
        </w:r>
        <w:r>
          <w:tab/>
        </w:r>
        <w:fldSimple w:instr="PAGEREF __RefHeading___28 \* MERGEFORMAT">
          <w:r>
            <w:rPr>
              <w:noProof/>
            </w:rPr>
            <w:t>3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14" w:history="1">
        <w:r>
          <w:t>1.1. Выбор сред и инструментов разработки.</w:t>
        </w:r>
        <w:r>
          <w:tab/>
        </w:r>
        <w:fldSimple w:instr="PAGEREF __RefHeading___14 \* MERGEFORMAT">
          <w:r>
            <w:rPr>
              <w:noProof/>
            </w:rPr>
            <w:t>3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11" w:history="1">
        <w:r>
          <w:t>1.2. Arduino. ArduinoIDE. Atmega328p. ESP8266.</w:t>
        </w:r>
        <w:r>
          <w:tab/>
        </w:r>
        <w:fldSimple w:instr="PAGEREF __RefHeading___11 \* MERGEFORMAT">
          <w:r>
            <w:rPr>
              <w:noProof/>
            </w:rPr>
            <w:t>3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16" w:history="1">
        <w:r>
          <w:t>1.3. Контроль версий.</w:t>
        </w:r>
        <w:r>
          <w:tab/>
        </w:r>
        <w:fldSimple w:instr="PAGEREF __RefHeading___16 \* MERGEFORMAT">
          <w:r>
            <w:rPr>
              <w:noProof/>
            </w:rPr>
            <w:t>3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17" w:history="1">
        <w:r>
          <w:t>1.4. Android-приложение</w:t>
        </w:r>
        <w:r>
          <w:tab/>
        </w:r>
        <w:fldSimple w:instr="PAGEREF __RefHeading___17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39" w:history="1">
        <w:r>
          <w:t>1.5 work</w:t>
        </w:r>
        <w:r>
          <w:tab/>
        </w:r>
        <w:fldSimple w:instr="PAGEREF __RefHeading___39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1"/>
        <w:tabs>
          <w:tab w:val="right" w:leader="dot" w:pos="9350"/>
        </w:tabs>
      </w:pPr>
      <w:hyperlink w:anchor="__RefHeading___18" w:history="1">
        <w:r>
          <w:t>Практическая часть</w:t>
        </w:r>
        <w:r>
          <w:tab/>
        </w:r>
        <w:fldSimple w:instr="PAGEREF __RefHeading___18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5" w:history="1">
        <w:r>
          <w:t>1. Начало.</w:t>
        </w:r>
        <w:r>
          <w:tab/>
        </w:r>
        <w:fldSimple w:instr="PAGEREF __RefHeading___5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29" w:history="1">
        <w:r>
          <w:t>2. Разработка первоначальной печатной платы.</w:t>
        </w:r>
        <w:r>
          <w:tab/>
        </w:r>
        <w:fldSimple w:instr="PAGEREF __RefHeading___29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30" w:history="1">
        <w:r>
          <w:t>3. Создание первоначального приложения и локального сервера на esp8266.</w:t>
        </w:r>
        <w:r>
          <w:tab/>
        </w:r>
        <w:fldSimple w:instr="PAGEREF __RefHeading___30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31" w:history="1">
        <w:r>
          <w:t>4. Первый функционал</w:t>
        </w:r>
        <w:r>
          <w:tab/>
        </w:r>
        <w:fldSimple w:instr="PAGEREF __RefHeading___31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34" w:history="1">
        <w:r>
          <w:t>5. Приложение</w:t>
        </w:r>
        <w:r>
          <w:tab/>
        </w:r>
        <w:fldSimple w:instr="PAGEREF __RefHeading___34 \* MERGEFORMAT">
          <w:r>
            <w:rPr>
              <w:noProof/>
            </w:rPr>
            <w:t>4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37" w:history="1">
        <w:r>
          <w:t>6. Наполнение</w:t>
        </w:r>
        <w:r>
          <w:tab/>
        </w:r>
        <w:fldSimple w:instr="PAGEREF __RefHeading___37 \* MERGEFORMAT">
          <w:r>
            <w:rPr>
              <w:noProof/>
            </w:rPr>
            <w:t>5</w:t>
          </w:r>
        </w:fldSimple>
      </w:hyperlink>
    </w:p>
    <w:p w:rsidR="00D26001" w:rsidRDefault="00D26001">
      <w:pPr>
        <w:pStyle w:val="TOC2"/>
        <w:tabs>
          <w:tab w:val="right" w:leader="dot" w:pos="9350"/>
        </w:tabs>
      </w:pPr>
      <w:hyperlink w:anchor="__RefHeading___38" w:history="1">
        <w:r>
          <w:t>7. work</w:t>
        </w:r>
        <w:r>
          <w:tab/>
        </w:r>
        <w:fldSimple w:instr="PAGEREF __RefHeading___38 \* MERGEFORMAT">
          <w:r>
            <w:rPr>
              <w:noProof/>
            </w:rPr>
            <w:t>5</w:t>
          </w:r>
        </w:fldSimple>
      </w:hyperlink>
    </w:p>
    <w:p w:rsidR="00D26001" w:rsidRDefault="00D26001">
      <w:pPr>
        <w:pStyle w:val="TOC1"/>
        <w:tabs>
          <w:tab w:val="right" w:leader="dot" w:pos="9350"/>
        </w:tabs>
      </w:pPr>
      <w:hyperlink w:anchor="__RefHeading___6" w:history="1">
        <w:r>
          <w:t>Заключение</w:t>
        </w:r>
        <w:r>
          <w:tab/>
        </w:r>
        <w:fldSimple w:instr="PAGEREF __RefHeading___6 \* MERGEFORMAT">
          <w:r>
            <w:rPr>
              <w:noProof/>
            </w:rPr>
            <w:t>5</w:t>
          </w:r>
        </w:fldSimple>
      </w:hyperlink>
    </w:p>
    <w:p w:rsidR="00D26001" w:rsidRDefault="00D26001">
      <w:pPr>
        <w:pStyle w:val="TOC1"/>
        <w:tabs>
          <w:tab w:val="right" w:leader="dot" w:pos="9350"/>
        </w:tabs>
      </w:pPr>
      <w:hyperlink w:anchor="__RefHeading___7" w:history="1">
        <w:r>
          <w:t>Список литературы</w:t>
        </w:r>
        <w:r>
          <w:tab/>
        </w:r>
        <w:fldSimple w:instr="PAGEREF __RefHeading___7 \* MERGEFORMAT">
          <w:r>
            <w:rPr>
              <w:noProof/>
            </w:rPr>
            <w:t>5</w:t>
          </w:r>
        </w:fldSimple>
      </w:hyperlink>
    </w:p>
    <w:p w:rsidR="00D26001" w:rsidRDefault="00D26001">
      <w:pPr>
        <w:pStyle w:val="TOC1"/>
        <w:tabs>
          <w:tab w:val="right" w:leader="dot" w:pos="9350"/>
        </w:tabs>
      </w:pPr>
      <w:hyperlink w:anchor="__RefHeading___8" w:history="1">
        <w:r>
          <w:t>Приложения</w:t>
        </w:r>
        <w:r>
          <w:tab/>
        </w:r>
        <w:fldSimple w:instr="PAGEREF __RefHeading___8 \* MERGEFORMAT">
          <w:r>
            <w:rPr>
              <w:noProof/>
            </w:rPr>
            <w:t>6</w:t>
          </w:r>
        </w:fldSimple>
      </w:hyperlink>
    </w:p>
    <w:p w:rsidR="00D26001" w:rsidRDefault="00D26001">
      <w:r>
        <w:fldChar w:fldCharType="end"/>
      </w:r>
    </w:p>
    <w:p w:rsidR="00D26001" w:rsidRDefault="00D26001"/>
    <w:p w:rsidR="00D26001" w:rsidRDefault="00D26001">
      <w:r>
        <w:br w:type="page"/>
      </w:r>
    </w:p>
    <w:p w:rsidR="00D26001" w:rsidRDefault="00D26001">
      <w:pPr>
        <w:pStyle w:val="Heading1"/>
      </w:pPr>
      <w:bookmarkStart w:id="0" w:name="__RefHeading___1"/>
      <w:bookmarkEnd w:id="0"/>
      <w:r>
        <w:t>Вступление</w:t>
      </w:r>
    </w:p>
    <w:p w:rsidR="00D26001" w:rsidRPr="0041487F" w:rsidRDefault="00D26001" w:rsidP="0041487F">
      <w:r>
        <w:t>/*Заполню после ТЕХ КАРТЫ*/</w:t>
      </w:r>
    </w:p>
    <w:p w:rsidR="00D26001" w:rsidRDefault="00D26001">
      <w:r>
        <w:t>Актуальность проекта:</w:t>
      </w:r>
    </w:p>
    <w:p w:rsidR="00D26001" w:rsidRDefault="00D26001">
      <w:r>
        <w:t>Цель проекта:</w:t>
      </w:r>
    </w:p>
    <w:p w:rsidR="00D26001" w:rsidRDefault="00D26001">
      <w:r>
        <w:t>Задачи:</w:t>
      </w:r>
    </w:p>
    <w:p w:rsidR="00D26001" w:rsidRDefault="00D26001">
      <w:r>
        <w:t>План работы:</w:t>
      </w:r>
    </w:p>
    <w:p w:rsidR="00D26001" w:rsidRDefault="00D26001">
      <w:pPr>
        <w:pStyle w:val="Heading1"/>
      </w:pPr>
      <w:bookmarkStart w:id="1" w:name="__RefHeading___28"/>
      <w:bookmarkEnd w:id="1"/>
      <w:r>
        <w:t>Теория</w:t>
      </w:r>
    </w:p>
    <w:p w:rsidR="00D26001" w:rsidRDefault="00D26001">
      <w:pPr>
        <w:pStyle w:val="Heading2"/>
      </w:pPr>
      <w:bookmarkStart w:id="2" w:name="__RefHeading___14"/>
      <w:bookmarkEnd w:id="2"/>
      <w:r>
        <w:t>1.1. Выбор сред и инструментов разработки.</w:t>
      </w:r>
    </w:p>
    <w:p w:rsidR="00D26001" w:rsidRDefault="00D26001">
      <w:r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:rsidR="00D26001" w:rsidRDefault="00D26001">
      <w:r>
        <w:t>/*В процессе работы я смог прийти к следующей основе:</w:t>
      </w:r>
    </w:p>
    <w:p w:rsidR="00D26001" w:rsidRDefault="00D26001">
      <w:r>
        <w:t>Картинку сюды: Андроид-приложение/аппаратный экран и энкодер – esp8266 – atmega328 – приводы, датчики.*/</w:t>
      </w:r>
    </w:p>
    <w:p w:rsidR="00D26001" w:rsidRDefault="00D26001">
      <w:pPr>
        <w:pStyle w:val="Heading2"/>
      </w:pPr>
      <w:bookmarkStart w:id="3" w:name="__RefHeading___11"/>
      <w:bookmarkEnd w:id="3"/>
      <w:r>
        <w:t>1.2. Arduino. ArduinoIDE. Atmega328p. ESP8266.</w:t>
      </w:r>
    </w:p>
    <w:p w:rsidR="00D26001" w:rsidRDefault="00D26001">
      <w:r>
        <w:t>Arduino — это небольшая управляющая плата с собственным процессором и памятью. В процессор Ардуино можно загрузить программу (скетч), которая будет управлять устройствами по заданному алгоритму, в т.ч. используя датчики.</w:t>
      </w:r>
    </w:p>
    <w:p w:rsidR="00D26001" w:rsidRDefault="00D26001">
      <w:r>
        <w:t>Скетчи удобно разрабатывать в Arduino IDE на языке C++. Это самая мощная среда разработки, использовать что-то другое намного сложнее.</w:t>
      </w:r>
    </w:p>
    <w:p w:rsidR="00D26001" w:rsidRDefault="00D26001">
      <w:r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 чип AVR, который имеет в себе процессор и память, самый популярный из них atmega328p – его я использую, только с необходимым "обвесом".</w:t>
      </w:r>
    </w:p>
    <w:p w:rsidR="00D26001" w:rsidRDefault="00D26001">
      <w:r>
        <w:t xml:space="preserve">В проекте atmega328p занимается только частью управления курятником и обработкой датчиков. </w:t>
      </w:r>
    </w:p>
    <w:p w:rsidR="00D26001" w:rsidRDefault="00D26001">
      <w:r>
        <w:t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потреблением энергии, но с wi-fi и большей скоростью работы – esp8266. Этот чип не из семейства AVR, но также поддерживается в Arduino IDE.</w:t>
      </w:r>
    </w:p>
    <w:p w:rsidR="00D26001" w:rsidRDefault="00D26001">
      <w:pPr>
        <w:pStyle w:val="Heading2"/>
      </w:pPr>
      <w:bookmarkStart w:id="4" w:name="__RefHeading___16"/>
      <w:bookmarkStart w:id="5" w:name="__RefHeading___17"/>
      <w:bookmarkEnd w:id="4"/>
      <w:bookmarkEnd w:id="5"/>
      <w:r>
        <w:t>1.3. Android-приложение</w:t>
      </w:r>
    </w:p>
    <w:p w:rsidR="00D26001" w:rsidRDefault="00D26001">
      <w:r>
        <w:t xml:space="preserve">Приложения для телефона я делал с помощью </w:t>
      </w:r>
      <w:r w:rsidRPr="00605E44">
        <w:rPr>
          <w:lang w:val="en-US"/>
        </w:rPr>
        <w:t xml:space="preserve">Android Studio </w:t>
      </w:r>
      <w:r>
        <w:t>на</w:t>
      </w:r>
      <w:r w:rsidRPr="00605E44">
        <w:rPr>
          <w:lang w:val="en-US"/>
        </w:rPr>
        <w:t xml:space="preserve"> </w:t>
      </w:r>
      <w:r>
        <w:t>языке</w:t>
      </w:r>
      <w:r w:rsidRPr="00605E44">
        <w:rPr>
          <w:lang w:val="en-US"/>
        </w:rPr>
        <w:t xml:space="preserve"> kotlin. </w:t>
      </w:r>
      <w:r>
        <w:t>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:rsidR="00D26001" w:rsidRDefault="00D26001" w:rsidP="000A5074">
      <w:pPr>
        <w:pStyle w:val="Heading2"/>
      </w:pPr>
      <w:r>
        <w:t>1.5. Печатные платы</w:t>
      </w:r>
    </w:p>
    <w:p w:rsidR="00D26001" w:rsidRDefault="00D26001" w:rsidP="000A5074">
      <w:r w:rsidRPr="001841D1">
        <w:t>EasyEDA — кросс-платформенная веб-ориентированная среда автоматизации проектирования электроники</w:t>
      </w:r>
      <w:r>
        <w:t xml:space="preserve"> </w:t>
      </w:r>
      <w:r w:rsidRPr="001841D1">
        <w:t>включающая в себя редактор принципиальных схем, редактор топологии печатных плат, SPICE-симулятор, облачное хранилище данных, систему управления проектами, а также средства заказа изготовления печатных плат.</w:t>
      </w:r>
    </w:p>
    <w:p w:rsidR="00D26001" w:rsidRDefault="00D26001">
      <w:r w:rsidRPr="000A5074">
        <w:t>JLCPCB (Shenzhen JIALICHUANG Electronic Technology Development Co., Ltd.), является крупнейшим предприятием по производству прототипов печатных плат в Китае и высокотехнологичным производителем, специализирующимся на быстром прототипе печатных плат и мелкосерийном производстве печатных плат.</w:t>
      </w:r>
      <w:r>
        <w:t xml:space="preserve"> </w:t>
      </w:r>
    </w:p>
    <w:p w:rsidR="00D26001" w:rsidRPr="000A5074" w:rsidRDefault="00D26001">
      <w:r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:rsidR="00D26001" w:rsidRDefault="00D26001" w:rsidP="006846DF">
      <w:pPr>
        <w:pStyle w:val="Heading2"/>
      </w:pPr>
      <w:r>
        <w:t>1.4. Контроль версий и разработка</w:t>
      </w:r>
    </w:p>
    <w:p w:rsidR="00D26001" w:rsidRDefault="00D26001" w:rsidP="006846DF">
      <w:r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работать.</w:t>
      </w:r>
    </w:p>
    <w:p w:rsidR="00D26001" w:rsidRPr="001841D1" w:rsidRDefault="00D26001" w:rsidP="001841D1">
      <w:r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:rsidR="00D26001" w:rsidRDefault="00D26001" w:rsidP="00AA3F6C">
      <w:pPr>
        <w:pStyle w:val="Heading1"/>
      </w:pPr>
      <w:bookmarkStart w:id="6" w:name="__RefHeading___39"/>
      <w:bookmarkEnd w:id="6"/>
      <w:r>
        <w:t>Аналоги</w:t>
      </w:r>
    </w:p>
    <w:p w:rsidR="00D26001" w:rsidRPr="00AA3F6C" w:rsidRDefault="00D26001" w:rsidP="00AA3F6C">
      <w:r>
        <w:t>/* найти(мой курятник), анализ, таблица сравнения*/</w:t>
      </w:r>
    </w:p>
    <w:p w:rsidR="00D26001" w:rsidRDefault="00D26001">
      <w:pPr>
        <w:pStyle w:val="Heading1"/>
      </w:pPr>
      <w:bookmarkStart w:id="7" w:name="__RefHeading___18"/>
      <w:bookmarkEnd w:id="7"/>
      <w:r>
        <w:t>Этапы реализации</w:t>
      </w:r>
    </w:p>
    <w:p w:rsidR="00D26001" w:rsidRDefault="00D26001">
      <w:pPr>
        <w:pStyle w:val="Heading2"/>
      </w:pPr>
      <w:bookmarkStart w:id="8" w:name="__RefHeading___5"/>
      <w:bookmarkEnd w:id="8"/>
      <w:r>
        <w:t>1. Начало.</w:t>
      </w:r>
    </w:p>
    <w:p w:rsidR="00D26001" w:rsidRDefault="00D26001">
      <w:r>
        <w:t xml:space="preserve">В практической части я описал выполнение каждого пункта плана. </w:t>
      </w:r>
    </w:p>
    <w:p w:rsidR="00D26001" w:rsidRDefault="00D26001">
      <w:r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:rsidR="00D26001" w:rsidRDefault="00D26001">
      <w:pPr>
        <w:pStyle w:val="Heading2"/>
        <w:rPr>
          <w:lang w:val="en-US"/>
        </w:rPr>
      </w:pPr>
      <w:bookmarkStart w:id="9" w:name="__RefHeading___29"/>
      <w:bookmarkEnd w:id="9"/>
    </w:p>
    <w:p w:rsidR="00D26001" w:rsidRDefault="00D26001">
      <w:pPr>
        <w:pStyle w:val="Heading2"/>
        <w:rPr>
          <w:lang w:val="en-US"/>
        </w:rPr>
      </w:pPr>
    </w:p>
    <w:p w:rsidR="00D26001" w:rsidRDefault="00D26001">
      <w:pPr>
        <w:pStyle w:val="Heading2"/>
      </w:pPr>
      <w:r>
        <w:t>2. Разработка первоначальной печатной платы.</w:t>
      </w:r>
    </w:p>
    <w:p w:rsidR="00D26001" w:rsidRDefault="00D26001">
      <w:r>
        <w:t xml:space="preserve"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ней. </w:t>
      </w:r>
    </w:p>
    <w:p w:rsidR="00D26001" w:rsidRDefault="00D26001">
      <w:r>
        <w:t>/* В конечном итоге я сделал новую более совершенную разводку платы и заказал её. */</w:t>
      </w:r>
    </w:p>
    <w:p w:rsidR="00D26001" w:rsidRDefault="00D26001">
      <w:pPr>
        <w:pStyle w:val="Heading2"/>
      </w:pPr>
      <w:bookmarkStart w:id="10" w:name="__RefHeading___30"/>
      <w:bookmarkEnd w:id="10"/>
      <w:r>
        <w:t>3. Создание первоначального приложения и локального сервера на esp8266.</w:t>
      </w:r>
    </w:p>
    <w:p w:rsidR="00D26001" w:rsidRDefault="00D26001">
      <w:r>
        <w:t xml:space="preserve"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сразу реализовал </w:t>
      </w:r>
      <w:r>
        <w:rPr>
          <w:lang w:val="en-US"/>
        </w:rPr>
        <w:t>debug</w:t>
      </w:r>
      <w:r w:rsidRPr="006846DF">
        <w:t xml:space="preserve"> (</w:t>
      </w:r>
      <w:r>
        <w:t>отладку</w:t>
      </w:r>
      <w:r w:rsidRPr="006846DF">
        <w:t>)</w:t>
      </w:r>
      <w:r>
        <w:t>.</w:t>
      </w:r>
    </w:p>
    <w:p w:rsidR="00D26001" w:rsidRDefault="00D26001">
      <w:pPr>
        <w:pStyle w:val="Heading2"/>
      </w:pPr>
      <w:bookmarkStart w:id="11" w:name="__RefHeading___31"/>
      <w:bookmarkEnd w:id="11"/>
      <w:r>
        <w:t>4. Первый функционал</w:t>
      </w:r>
    </w:p>
    <w:p w:rsidR="00D26001" w:rsidRPr="00605E44" w:rsidRDefault="00D26001">
      <w:r>
        <w:t>Приводы и механизмы –</w:t>
      </w:r>
      <w:r w:rsidRPr="00E27863">
        <w:t xml:space="preserve"> </w:t>
      </w:r>
      <w:r>
        <w:t>это самое сложное, поэтому для начала я подключил к контроллеру модуль реального времени и датчик температуры, влажности и давления (BME280). Затем – прописал передачу этих значений на телефон для проверки</w:t>
      </w:r>
    </w:p>
    <w:p w:rsidR="00D26001" w:rsidRDefault="00D26001">
      <w:pPr>
        <w:pStyle w:val="Heading2"/>
      </w:pPr>
      <w:bookmarkStart w:id="12" w:name="__RefHeading___34"/>
      <w:bookmarkEnd w:id="12"/>
      <w:r>
        <w:t>5. Приложение</w:t>
      </w:r>
    </w:p>
    <w:p w:rsidR="00D26001" w:rsidRDefault="00D26001">
      <w:r>
        <w:t>Чтобы написать хорошее, стабильное приложение мне пришлось переписывать всю структуру несколько раз, пока я не добился идеального результата: activity – то, с чего всё начинается и запускается, service для общения с контроллером и несколько fragment'ов – страниц с функционалом.</w:t>
      </w:r>
    </w:p>
    <w:p w:rsidR="00D26001" w:rsidRDefault="00D26001">
      <w:pPr>
        <w:pStyle w:val="Heading2"/>
      </w:pPr>
      <w:bookmarkStart w:id="13" w:name="__RefHeading___37"/>
      <w:bookmarkEnd w:id="13"/>
      <w:r>
        <w:t>6. Периферия</w:t>
      </w:r>
    </w:p>
    <w:p w:rsidR="00D26001" w:rsidRDefault="00D26001">
      <w:r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:rsidR="00D26001" w:rsidRDefault="00D26001">
      <w:pPr>
        <w:pStyle w:val="Heading2"/>
      </w:pPr>
      <w:bookmarkStart w:id="14" w:name="__RefHeading___38"/>
      <w:bookmarkEnd w:id="14"/>
      <w:r>
        <w:t>7. Таймеры. Реле</w:t>
      </w:r>
    </w:p>
    <w:p w:rsidR="00D26001" w:rsidRDefault="00D26001" w:rsidP="00E27863">
      <w:r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>
        <w:rPr>
          <w:lang w:val="en-US"/>
        </w:rPr>
        <w:t>RTC</w:t>
      </w:r>
      <w:r w:rsidRPr="00605E44">
        <w:t xml:space="preserve"> </w:t>
      </w:r>
      <w:r>
        <w:rPr>
          <w:lang w:val="en-US"/>
        </w:rPr>
        <w:t>DS</w:t>
      </w:r>
      <w:r w:rsidRPr="00605E44">
        <w:t xml:space="preserve">3231 </w:t>
      </w:r>
      <w:r>
        <w:rPr>
          <w:lang w:val="en-US"/>
        </w:rPr>
        <w:t>mini</w:t>
      </w:r>
      <w:r w:rsidRPr="00605E44">
        <w:t>.</w:t>
      </w:r>
      <w:r>
        <w:t xml:space="preserve">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r>
        <w:rPr>
          <w:lang w:val="en-US"/>
        </w:rPr>
        <w:t>http</w:t>
      </w:r>
      <w:r w:rsidRPr="006846DF">
        <w:t xml:space="preserve"> </w:t>
      </w:r>
      <w:r>
        <w:t xml:space="preserve">запросов. </w:t>
      </w:r>
    </w:p>
    <w:p w:rsidR="00D26001" w:rsidRPr="008F50A7" w:rsidRDefault="00D26001" w:rsidP="00761CEC">
      <w:r>
        <w:t xml:space="preserve">Для управления нагрузкой переменного тока (свет и прочая нагрузка до 1кВт) и постоянного </w:t>
      </w:r>
      <w:r w:rsidRPr="00D73FC1">
        <w:t>&lt;</w:t>
      </w:r>
      <w:r>
        <w:t>12</w:t>
      </w:r>
      <w:r>
        <w:rPr>
          <w:lang w:val="en-US"/>
        </w:rPr>
        <w:t>V</w:t>
      </w:r>
      <w:r w:rsidRPr="00D73FC1">
        <w:t>-10</w:t>
      </w:r>
      <w:r>
        <w:rPr>
          <w:lang w:val="en-US"/>
        </w:rPr>
        <w:t>A</w:t>
      </w:r>
      <w:r>
        <w:t xml:space="preserve"> я выбрал блок из четырёх твердотельных реле, работающих раздельно</w:t>
      </w:r>
      <w:r w:rsidRPr="00E27863">
        <w:t>.</w:t>
      </w:r>
      <w:r w:rsidRPr="008F50A7">
        <w:t xml:space="preserve"> </w:t>
      </w:r>
      <w:r>
        <w:t>Программно реализовал возможность работать как по таймеру, так и по датчику температуры.</w:t>
      </w:r>
    </w:p>
    <w:p w:rsidR="00D26001" w:rsidRDefault="00D26001" w:rsidP="00761CEC">
      <w:pPr>
        <w:pStyle w:val="Heading2"/>
      </w:pPr>
      <w:r w:rsidRPr="00E27863">
        <w:t>8.</w:t>
      </w:r>
      <w:r>
        <w:t xml:space="preserve"> Корпус</w:t>
      </w:r>
    </w:p>
    <w:p w:rsidR="00D26001" w:rsidRDefault="00D26001" w:rsidP="00761CEC">
      <w:r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:rsidR="00D26001" w:rsidRDefault="00D26001" w:rsidP="007F48F8">
      <w:pPr>
        <w:pStyle w:val="Heading2"/>
      </w:pPr>
      <w:r>
        <w:t>9. Доработка и добавление функций</w:t>
      </w:r>
    </w:p>
    <w:p w:rsidR="00D26001" w:rsidRDefault="00D26001" w:rsidP="002112F9">
      <w:pPr>
        <w:ind w:firstLine="540"/>
      </w:pPr>
      <w:r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r>
        <w:rPr>
          <w:lang w:val="en-US"/>
        </w:rPr>
        <w:t>backend</w:t>
      </w:r>
      <w:r>
        <w:t xml:space="preserve"> (в моём случае контроллер)</w:t>
      </w:r>
      <w:r w:rsidRPr="002112F9">
        <w:t xml:space="preserve"> </w:t>
      </w:r>
      <w:r>
        <w:t>работал стабильно, а уже после реализовывал интерфейс приложения.</w:t>
      </w:r>
    </w:p>
    <w:p w:rsidR="00D26001" w:rsidRDefault="00D26001" w:rsidP="002112F9">
      <w:pPr>
        <w:pStyle w:val="Heading2"/>
      </w:pPr>
      <w:r>
        <w:t>10. Тесты</w:t>
      </w:r>
    </w:p>
    <w:p w:rsidR="00D26001" w:rsidRPr="002112F9" w:rsidRDefault="00D26001" w:rsidP="002112F9">
      <w:r>
        <w:t>/* Описать мой курятничек))) Цитата отчима</w:t>
      </w:r>
      <w:r w:rsidRPr="00F768B6">
        <w:t xml:space="preserve">: </w:t>
      </w:r>
      <w:r>
        <w:t>«Надоело каждый день свет ходить включать и выключать и воду им всё время таскать надо. Покормить</w:t>
      </w:r>
      <w:r>
        <w:rPr>
          <w:lang w:val="en-US"/>
        </w:rPr>
        <w:t xml:space="preserve"> </w:t>
      </w:r>
      <w:r>
        <w:t>курок и яйца собрать – вот это я люблю» */</w:t>
      </w:r>
    </w:p>
    <w:p w:rsidR="00D26001" w:rsidRDefault="00D26001" w:rsidP="00736E55">
      <w:pPr>
        <w:pStyle w:val="Heading1"/>
      </w:pPr>
      <w:r>
        <w:t>Ресурсы</w:t>
      </w:r>
    </w:p>
    <w:p w:rsidR="00D26001" w:rsidRDefault="00D26001" w:rsidP="000A5074">
      <w:pPr>
        <w:ind w:firstLine="540"/>
      </w:pPr>
      <w:r>
        <w:t>Для реализации проекта я использовал микроэлектронику, которую можно приобрести в Китае</w:t>
      </w:r>
      <w:r w:rsidRPr="000A5074">
        <w:t>.</w:t>
      </w:r>
      <w:r w:rsidRPr="00736E55">
        <w:t xml:space="preserve"> (</w:t>
      </w:r>
      <w:r>
        <w:t xml:space="preserve">Например, в магазине на </w:t>
      </w:r>
      <w:r>
        <w:rPr>
          <w:lang w:val="en-US"/>
        </w:rPr>
        <w:t>Aliexpress</w:t>
      </w:r>
      <w:r w:rsidRPr="00736E55">
        <w:t>)</w:t>
      </w:r>
      <w:r w:rsidRPr="000A5074">
        <w:t>.</w:t>
      </w:r>
      <w:r>
        <w:t xml:space="preserve"> Печатные платы высокого качества за небольшую цену можно заказать на </w:t>
      </w:r>
      <w:r>
        <w:rPr>
          <w:lang w:val="en-US"/>
        </w:rPr>
        <w:t>JLCPCB</w:t>
      </w:r>
      <w:r w:rsidRPr="000A5074">
        <w:t>.</w:t>
      </w:r>
      <w:r>
        <w:t xml:space="preserve"> Там же можно заказать 3д-модели высокого качества.</w:t>
      </w:r>
    </w:p>
    <w:p w:rsidR="00D26001" w:rsidRDefault="00D26001" w:rsidP="000A5074">
      <w:pPr>
        <w:ind w:firstLine="540"/>
      </w:pPr>
      <w:r>
        <w:t>/*Таблица микроэлектроники</w:t>
      </w:r>
    </w:p>
    <w:p w:rsidR="00D26001" w:rsidRDefault="00D26001" w:rsidP="000A5074">
      <w:pPr>
        <w:ind w:firstLine="540"/>
      </w:pPr>
      <w:r>
        <w:t>Необходимо и выборно(опционально)</w:t>
      </w:r>
    </w:p>
    <w:p w:rsidR="00D26001" w:rsidRPr="000A5074" w:rsidRDefault="00D26001" w:rsidP="00DF3691">
      <w:pPr>
        <w:ind w:firstLine="540"/>
      </w:pPr>
      <w:r>
        <w:t xml:space="preserve">Цены </w:t>
      </w:r>
      <w:r>
        <w:rPr>
          <w:lang w:val="en-US"/>
        </w:rPr>
        <w:t>jlcpcb</w:t>
      </w:r>
      <w:r w:rsidRPr="000A5074">
        <w:t xml:space="preserve">, </w:t>
      </w:r>
      <w:r>
        <w:t>его аналоги*/</w:t>
      </w:r>
    </w:p>
    <w:p w:rsidR="00D26001" w:rsidRDefault="00D26001">
      <w:pPr>
        <w:pStyle w:val="Heading1"/>
      </w:pPr>
      <w:bookmarkStart w:id="15" w:name="__RefHeading___6"/>
      <w:bookmarkEnd w:id="15"/>
      <w:r>
        <w:t>Заключение</w:t>
      </w:r>
    </w:p>
    <w:p w:rsidR="00D26001" w:rsidRDefault="00D26001">
      <w:r>
        <w:t>Текст</w:t>
      </w:r>
    </w:p>
    <w:p w:rsidR="00D26001" w:rsidRDefault="00D26001">
      <w:pPr>
        <w:pStyle w:val="Heading1"/>
      </w:pPr>
      <w:bookmarkStart w:id="16" w:name="__RefHeading___7"/>
      <w:bookmarkEnd w:id="16"/>
      <w:r>
        <w:t>Список литературы</w:t>
      </w:r>
    </w:p>
    <w:p w:rsidR="00D26001" w:rsidRDefault="00D26001">
      <w:r>
        <w:t>Текст</w:t>
      </w:r>
      <w:r>
        <w:br w:type="page"/>
      </w:r>
    </w:p>
    <w:p w:rsidR="00D26001" w:rsidRDefault="00D26001">
      <w:pPr>
        <w:pStyle w:val="Heading1"/>
      </w:pPr>
      <w:bookmarkStart w:id="17" w:name="__RefHeading___8"/>
      <w:bookmarkEnd w:id="17"/>
      <w:r>
        <w:t>Приложения</w:t>
      </w:r>
    </w:p>
    <w:p w:rsidR="00D26001" w:rsidRDefault="00D26001">
      <w:r>
        <w:t>Ничего пока нет</w:t>
      </w:r>
    </w:p>
    <w:p w:rsidR="00D26001" w:rsidRDefault="00D26001"/>
    <w:p w:rsidR="00D26001" w:rsidRDefault="00D26001"/>
    <w:sectPr w:rsidR="00D26001" w:rsidSect="00044F03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001" w:rsidRDefault="00D26001" w:rsidP="00044F03">
      <w:pPr>
        <w:spacing w:line="240" w:lineRule="auto"/>
      </w:pPr>
      <w:r>
        <w:separator/>
      </w:r>
    </w:p>
  </w:endnote>
  <w:endnote w:type="continuationSeparator" w:id="0">
    <w:p w:rsidR="00D26001" w:rsidRDefault="00D26001" w:rsidP="00044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001" w:rsidRDefault="00D26001">
    <w:pPr>
      <w:framePr w:wrap="around" w:vAnchor="text" w:hAnchor="margin" w:xAlign="center" w:y="1"/>
    </w:pPr>
    <w:fldSimple w:instr="PAGE \* Arabic">
      <w:r>
        <w:rPr>
          <w:noProof/>
        </w:rPr>
        <w:t>8</w:t>
      </w:r>
    </w:fldSimple>
  </w:p>
  <w:p w:rsidR="00D26001" w:rsidRDefault="00D2600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001" w:rsidRDefault="00D26001" w:rsidP="00044F03">
      <w:pPr>
        <w:spacing w:line="240" w:lineRule="auto"/>
      </w:pPr>
      <w:r>
        <w:separator/>
      </w:r>
    </w:p>
  </w:footnote>
  <w:footnote w:type="continuationSeparator" w:id="0">
    <w:p w:rsidR="00D26001" w:rsidRDefault="00D26001" w:rsidP="00044F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1CC0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25A9B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9B2C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57A295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4469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7402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AAB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E02F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E484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4F03"/>
    <w:rsid w:val="00044F03"/>
    <w:rsid w:val="000A5074"/>
    <w:rsid w:val="000F519D"/>
    <w:rsid w:val="001841D1"/>
    <w:rsid w:val="001D761C"/>
    <w:rsid w:val="002112F9"/>
    <w:rsid w:val="002457BF"/>
    <w:rsid w:val="0041487F"/>
    <w:rsid w:val="00605E44"/>
    <w:rsid w:val="00617792"/>
    <w:rsid w:val="006846DF"/>
    <w:rsid w:val="00736E55"/>
    <w:rsid w:val="00761CEC"/>
    <w:rsid w:val="007F48F8"/>
    <w:rsid w:val="008169B1"/>
    <w:rsid w:val="008F50A7"/>
    <w:rsid w:val="00AA3F6C"/>
    <w:rsid w:val="00AD5880"/>
    <w:rsid w:val="00BA3F65"/>
    <w:rsid w:val="00BC2F88"/>
    <w:rsid w:val="00C848D1"/>
    <w:rsid w:val="00D26001"/>
    <w:rsid w:val="00D73FC1"/>
    <w:rsid w:val="00DF3691"/>
    <w:rsid w:val="00E27863"/>
    <w:rsid w:val="00F40A7E"/>
    <w:rsid w:val="00F768B6"/>
    <w:rsid w:val="00FC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F03"/>
    <w:pPr>
      <w:spacing w:line="360" w:lineRule="auto"/>
      <w:ind w:firstLine="567"/>
      <w:jc w:val="both"/>
    </w:pPr>
    <w:rPr>
      <w:rFonts w:ascii="Times New Roman" w:hAnsi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4F03"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4F03"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4F03"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4F03"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44F03"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4F03"/>
    <w:rPr>
      <w:rFonts w:ascii="Times New Roman" w:hAnsi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4F03"/>
    <w:rPr>
      <w:rFonts w:ascii="Times New Roman" w:hAnsi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4F03"/>
    <w:rPr>
      <w:b/>
      <w:i/>
      <w:color w:val="000000"/>
      <w:sz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4F03"/>
    <w:rPr>
      <w:b/>
      <w:color w:val="595959"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44F03"/>
    <w:rPr>
      <w:b/>
      <w:color w:val="000000"/>
      <w:sz w:val="22"/>
    </w:rPr>
  </w:style>
  <w:style w:type="character" w:customStyle="1" w:styleId="Normal1">
    <w:name w:val="Normal1"/>
    <w:uiPriority w:val="99"/>
    <w:rsid w:val="00044F03"/>
    <w:rPr>
      <w:rFonts w:ascii="Times New Roman" w:hAnsi="Times New Roman"/>
      <w:color w:val="000000"/>
      <w:spacing w:val="0"/>
      <w:sz w:val="24"/>
    </w:rPr>
  </w:style>
  <w:style w:type="paragraph" w:styleId="TOC2">
    <w:name w:val="toc 2"/>
    <w:basedOn w:val="Normal"/>
    <w:next w:val="Normal"/>
    <w:link w:val="TOC2Char"/>
    <w:uiPriority w:val="99"/>
    <w:rsid w:val="00044F03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TOC2Char">
    <w:name w:val="TOC 2 Char"/>
    <w:link w:val="TOC2"/>
    <w:uiPriority w:val="99"/>
    <w:locked/>
    <w:rsid w:val="00044F03"/>
    <w:rPr>
      <w:color w:val="000000"/>
      <w:sz w:val="24"/>
      <w:lang w:val="ru-RU" w:eastAsia="ru-RU"/>
    </w:rPr>
  </w:style>
  <w:style w:type="paragraph" w:styleId="TOC4">
    <w:name w:val="toc 4"/>
    <w:basedOn w:val="Normal"/>
    <w:next w:val="Normal"/>
    <w:link w:val="TOC4Char"/>
    <w:uiPriority w:val="99"/>
    <w:rsid w:val="00044F03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TOC4Char">
    <w:name w:val="TOC 4 Char"/>
    <w:link w:val="TOC4"/>
    <w:uiPriority w:val="99"/>
    <w:locked/>
    <w:rsid w:val="00044F03"/>
    <w:rPr>
      <w:color w:val="000000"/>
      <w:sz w:val="24"/>
      <w:lang w:val="ru-RU" w:eastAsia="ru-RU"/>
    </w:rPr>
  </w:style>
  <w:style w:type="paragraph" w:styleId="TOC6">
    <w:name w:val="toc 6"/>
    <w:basedOn w:val="Normal"/>
    <w:next w:val="Normal"/>
    <w:link w:val="TOC6Char"/>
    <w:uiPriority w:val="99"/>
    <w:rsid w:val="00044F03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TOC6Char">
    <w:name w:val="TOC 6 Char"/>
    <w:link w:val="TOC6"/>
    <w:uiPriority w:val="99"/>
    <w:locked/>
    <w:rsid w:val="00044F03"/>
    <w:rPr>
      <w:color w:val="000000"/>
      <w:sz w:val="24"/>
      <w:lang w:val="ru-RU" w:eastAsia="ru-RU"/>
    </w:rPr>
  </w:style>
  <w:style w:type="paragraph" w:styleId="TOC7">
    <w:name w:val="toc 7"/>
    <w:basedOn w:val="Normal"/>
    <w:next w:val="Normal"/>
    <w:link w:val="TOC7Char"/>
    <w:uiPriority w:val="99"/>
    <w:rsid w:val="00044F03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TOC7Char">
    <w:name w:val="TOC 7 Char"/>
    <w:link w:val="TOC7"/>
    <w:uiPriority w:val="99"/>
    <w:locked/>
    <w:rsid w:val="00044F03"/>
    <w:rPr>
      <w:color w:val="000000"/>
      <w:sz w:val="24"/>
      <w:lang w:val="ru-RU" w:eastAsia="ru-RU"/>
    </w:rPr>
  </w:style>
  <w:style w:type="paragraph" w:styleId="TOC3">
    <w:name w:val="toc 3"/>
    <w:basedOn w:val="Normal"/>
    <w:next w:val="Normal"/>
    <w:link w:val="TOC3Char"/>
    <w:uiPriority w:val="99"/>
    <w:rsid w:val="00044F03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TOC3Char">
    <w:name w:val="TOC 3 Char"/>
    <w:link w:val="TOC3"/>
    <w:uiPriority w:val="99"/>
    <w:locked/>
    <w:rsid w:val="00044F03"/>
    <w:rPr>
      <w:color w:val="000000"/>
      <w:sz w:val="24"/>
      <w:lang w:val="ru-RU" w:eastAsia="ru-RU"/>
    </w:rPr>
  </w:style>
  <w:style w:type="paragraph" w:customStyle="1" w:styleId="Hyperlink1">
    <w:name w:val="Hyperlink1"/>
    <w:link w:val="Hyperlink"/>
    <w:uiPriority w:val="99"/>
    <w:rsid w:val="00044F03"/>
    <w:rPr>
      <w:color w:val="0000FF"/>
      <w:sz w:val="24"/>
      <w:szCs w:val="20"/>
      <w:u w:val="single"/>
    </w:rPr>
  </w:style>
  <w:style w:type="character" w:styleId="Hyperlink">
    <w:name w:val="Hyperlink"/>
    <w:basedOn w:val="DefaultParagraphFont"/>
    <w:link w:val="Hyperlink1"/>
    <w:uiPriority w:val="99"/>
    <w:locked/>
    <w:rsid w:val="00044F03"/>
    <w:rPr>
      <w:rFonts w:cs="Times New Roman"/>
      <w:color w:val="0000FF"/>
      <w:sz w:val="24"/>
      <w:u w:val="single"/>
    </w:rPr>
  </w:style>
  <w:style w:type="paragraph" w:customStyle="1" w:styleId="Footnote">
    <w:name w:val="Footnote"/>
    <w:link w:val="Footnote1"/>
    <w:uiPriority w:val="99"/>
    <w:rsid w:val="00044F03"/>
    <w:rPr>
      <w:szCs w:val="20"/>
    </w:rPr>
  </w:style>
  <w:style w:type="character" w:customStyle="1" w:styleId="Footnote1">
    <w:name w:val="Footnote1"/>
    <w:link w:val="Footnote"/>
    <w:uiPriority w:val="99"/>
    <w:locked/>
    <w:rsid w:val="00044F03"/>
    <w:rPr>
      <w:sz w:val="22"/>
    </w:rPr>
  </w:style>
  <w:style w:type="paragraph" w:styleId="TOC1">
    <w:name w:val="toc 1"/>
    <w:basedOn w:val="Normal"/>
    <w:next w:val="Normal"/>
    <w:link w:val="TOC1Char"/>
    <w:uiPriority w:val="99"/>
    <w:rsid w:val="00044F03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TOC1Char">
    <w:name w:val="TOC 1 Char"/>
    <w:link w:val="TOC1"/>
    <w:uiPriority w:val="99"/>
    <w:locked/>
    <w:rsid w:val="00044F03"/>
    <w:rPr>
      <w:b/>
      <w:color w:val="000000"/>
      <w:sz w:val="24"/>
      <w:lang w:val="ru-RU" w:eastAsia="ru-RU"/>
    </w:rPr>
  </w:style>
  <w:style w:type="paragraph" w:customStyle="1" w:styleId="HeaderandFooter">
    <w:name w:val="Header and Footer"/>
    <w:link w:val="HeaderandFooter1"/>
    <w:uiPriority w:val="99"/>
    <w:rsid w:val="00044F03"/>
    <w:pPr>
      <w:spacing w:line="360" w:lineRule="auto"/>
    </w:pPr>
    <w:rPr>
      <w:color w:val="000000"/>
      <w:sz w:val="24"/>
      <w:szCs w:val="20"/>
    </w:rPr>
  </w:style>
  <w:style w:type="character" w:customStyle="1" w:styleId="HeaderandFooter1">
    <w:name w:val="Header and Footer1"/>
    <w:link w:val="HeaderandFooter"/>
    <w:uiPriority w:val="99"/>
    <w:locked/>
    <w:rsid w:val="00044F03"/>
    <w:rPr>
      <w:color w:val="000000"/>
      <w:sz w:val="24"/>
      <w:lang w:val="ru-RU" w:eastAsia="ru-RU"/>
    </w:rPr>
  </w:style>
  <w:style w:type="paragraph" w:styleId="TOC9">
    <w:name w:val="toc 9"/>
    <w:basedOn w:val="Normal"/>
    <w:next w:val="Normal"/>
    <w:link w:val="TOC9Char"/>
    <w:uiPriority w:val="99"/>
    <w:rsid w:val="00044F03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TOC9Char">
    <w:name w:val="TOC 9 Char"/>
    <w:link w:val="TOC9"/>
    <w:uiPriority w:val="99"/>
    <w:locked/>
    <w:rsid w:val="00044F03"/>
    <w:rPr>
      <w:color w:val="000000"/>
      <w:sz w:val="24"/>
      <w:lang w:val="ru-RU" w:eastAsia="ru-RU"/>
    </w:rPr>
  </w:style>
  <w:style w:type="paragraph" w:styleId="TOC8">
    <w:name w:val="toc 8"/>
    <w:basedOn w:val="Normal"/>
    <w:next w:val="Normal"/>
    <w:link w:val="TOC8Char"/>
    <w:uiPriority w:val="99"/>
    <w:rsid w:val="00044F03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TOC8Char">
    <w:name w:val="TOC 8 Char"/>
    <w:link w:val="TOC8"/>
    <w:uiPriority w:val="99"/>
    <w:locked/>
    <w:rsid w:val="00044F03"/>
    <w:rPr>
      <w:color w:val="000000"/>
      <w:sz w:val="24"/>
      <w:lang w:val="ru-RU" w:eastAsia="ru-RU"/>
    </w:rPr>
  </w:style>
  <w:style w:type="paragraph" w:styleId="TOC5">
    <w:name w:val="toc 5"/>
    <w:basedOn w:val="Normal"/>
    <w:next w:val="Normal"/>
    <w:link w:val="TOC5Char"/>
    <w:uiPriority w:val="99"/>
    <w:rsid w:val="00044F03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TOC5Char">
    <w:name w:val="TOC 5 Char"/>
    <w:link w:val="TOC5"/>
    <w:uiPriority w:val="99"/>
    <w:locked/>
    <w:rsid w:val="00044F03"/>
    <w:rPr>
      <w:color w:val="000000"/>
      <w:sz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044F03"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44F03"/>
    <w:rPr>
      <w:i/>
      <w:color w:val="616161"/>
      <w:sz w:val="24"/>
    </w:rPr>
  </w:style>
  <w:style w:type="paragraph" w:customStyle="1" w:styleId="toc10">
    <w:name w:val="toc 10"/>
    <w:next w:val="Normal"/>
    <w:link w:val="toc101"/>
    <w:uiPriority w:val="99"/>
    <w:rsid w:val="00044F03"/>
    <w:pPr>
      <w:ind w:left="1800"/>
    </w:pPr>
    <w:rPr>
      <w:color w:val="000000"/>
      <w:sz w:val="24"/>
      <w:szCs w:val="20"/>
    </w:rPr>
  </w:style>
  <w:style w:type="character" w:customStyle="1" w:styleId="toc101">
    <w:name w:val="toc 101"/>
    <w:link w:val="toc10"/>
    <w:uiPriority w:val="99"/>
    <w:locked/>
    <w:rsid w:val="00044F03"/>
    <w:rPr>
      <w:color w:val="000000"/>
      <w:sz w:val="24"/>
      <w:lang w:val="ru-RU" w:eastAsia="ru-RU"/>
    </w:rPr>
  </w:style>
  <w:style w:type="paragraph" w:styleId="Title">
    <w:name w:val="Title"/>
    <w:basedOn w:val="Normal"/>
    <w:next w:val="Normal"/>
    <w:link w:val="TitleChar"/>
    <w:uiPriority w:val="99"/>
    <w:qFormat/>
    <w:rsid w:val="00044F03"/>
    <w:pPr>
      <w:spacing w:line="240" w:lineRule="auto"/>
      <w:ind w:firstLine="0"/>
      <w:jc w:val="left"/>
    </w:pPr>
    <w:rPr>
      <w:rFonts w:ascii="XO Thames" w:hAnsi="XO Thames"/>
      <w:b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44F03"/>
    <w:rPr>
      <w:b/>
      <w:sz w:val="52"/>
    </w:rPr>
  </w:style>
  <w:style w:type="paragraph" w:styleId="ListNumber2">
    <w:name w:val="List Number 2"/>
    <w:basedOn w:val="Normal"/>
    <w:uiPriority w:val="99"/>
    <w:rsid w:val="002457BF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</TotalTime>
  <Pages>9</Pages>
  <Words>1357</Words>
  <Characters>7741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</cp:lastModifiedBy>
  <cp:revision>15</cp:revision>
  <dcterms:created xsi:type="dcterms:W3CDTF">2023-01-28T17:49:00Z</dcterms:created>
  <dcterms:modified xsi:type="dcterms:W3CDTF">2023-01-28T19:42:00Z</dcterms:modified>
</cp:coreProperties>
</file>